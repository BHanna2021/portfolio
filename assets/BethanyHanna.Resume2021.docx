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8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2" w:type="dxa"/>
          <w:right w:w="142" w:type="dxa"/>
        </w:tblCellMar>
        <w:tblLook w:val="04A0" w:firstRow="1" w:lastRow="0" w:firstColumn="1" w:lastColumn="0" w:noHBand="0" w:noVBand="1"/>
      </w:tblPr>
      <w:tblGrid>
        <w:gridCol w:w="900"/>
        <w:gridCol w:w="2759"/>
        <w:gridCol w:w="3578"/>
        <w:gridCol w:w="2675"/>
        <w:gridCol w:w="894"/>
      </w:tblGrid>
      <w:tr w:rsidR="00605A5B" w:rsidRPr="00522864" w14:paraId="279E6C6F" w14:textId="77777777" w:rsidTr="00022A83">
        <w:trPr>
          <w:trHeight w:val="231"/>
        </w:trPr>
        <w:tc>
          <w:tcPr>
            <w:tcW w:w="900" w:type="dxa"/>
            <w:tcBorders>
              <w:bottom w:val="single" w:sz="18" w:space="0" w:color="648276" w:themeColor="accent5"/>
            </w:tcBorders>
          </w:tcPr>
          <w:p w14:paraId="42A8B8E2" w14:textId="77777777" w:rsidR="00605A5B" w:rsidRPr="00522864" w:rsidRDefault="00605A5B">
            <w:pPr>
              <w:rPr>
                <w:sz w:val="23"/>
                <w:szCs w:val="23"/>
              </w:rPr>
            </w:pPr>
          </w:p>
        </w:tc>
        <w:tc>
          <w:tcPr>
            <w:tcW w:w="9012" w:type="dxa"/>
            <w:gridSpan w:val="3"/>
            <w:tcBorders>
              <w:bottom w:val="single" w:sz="18" w:space="0" w:color="648276" w:themeColor="accent5"/>
            </w:tcBorders>
          </w:tcPr>
          <w:p w14:paraId="5DC99350" w14:textId="77777777" w:rsidR="00605A5B" w:rsidRPr="00522864" w:rsidRDefault="004F23E9" w:rsidP="00605A5B">
            <w:pPr>
              <w:pStyle w:val="Title"/>
              <w:rPr>
                <w:sz w:val="69"/>
                <w:szCs w:val="69"/>
              </w:rPr>
            </w:pPr>
            <w:r w:rsidRPr="00522864">
              <w:rPr>
                <w:sz w:val="69"/>
                <w:szCs w:val="69"/>
              </w:rPr>
              <w:t>Bethany</w:t>
            </w:r>
            <w:r w:rsidR="00A77921" w:rsidRPr="00522864">
              <w:rPr>
                <w:sz w:val="69"/>
                <w:szCs w:val="69"/>
              </w:rPr>
              <w:t xml:space="preserve"> </w:t>
            </w:r>
            <w:r w:rsidRPr="00A114CD">
              <w:rPr>
                <w:rStyle w:val="Emphasis"/>
                <w:color w:val="7030A0"/>
                <w:sz w:val="69"/>
                <w:szCs w:val="69"/>
              </w:rPr>
              <w:t>Hanna</w:t>
            </w:r>
          </w:p>
          <w:p w14:paraId="19253C68" w14:textId="51798C11" w:rsidR="00454D76" w:rsidRPr="00522864" w:rsidRDefault="004F23E9" w:rsidP="00454D76">
            <w:pPr>
              <w:pStyle w:val="Subtitle"/>
              <w:rPr>
                <w:sz w:val="38"/>
                <w:szCs w:val="38"/>
              </w:rPr>
            </w:pPr>
            <w:r w:rsidRPr="00522864">
              <w:rPr>
                <w:sz w:val="38"/>
                <w:szCs w:val="38"/>
              </w:rPr>
              <w:t>Q</w:t>
            </w:r>
            <w:r w:rsidR="00A114CD">
              <w:rPr>
                <w:sz w:val="38"/>
                <w:szCs w:val="38"/>
              </w:rPr>
              <w:t>A/Jr Web Developer</w:t>
            </w:r>
          </w:p>
        </w:tc>
        <w:tc>
          <w:tcPr>
            <w:tcW w:w="894" w:type="dxa"/>
            <w:tcBorders>
              <w:bottom w:val="single" w:sz="18" w:space="0" w:color="648276" w:themeColor="accent5"/>
            </w:tcBorders>
          </w:tcPr>
          <w:p w14:paraId="448B1B2D" w14:textId="77777777" w:rsidR="00605A5B" w:rsidRPr="00522864" w:rsidRDefault="00605A5B">
            <w:pPr>
              <w:rPr>
                <w:sz w:val="23"/>
                <w:szCs w:val="23"/>
              </w:rPr>
            </w:pPr>
          </w:p>
        </w:tc>
      </w:tr>
      <w:tr w:rsidR="00F4501B" w:rsidRPr="00522864" w14:paraId="0225C0DE" w14:textId="77777777" w:rsidTr="001A426C">
        <w:trPr>
          <w:trHeight w:val="36"/>
        </w:trPr>
        <w:tc>
          <w:tcPr>
            <w:tcW w:w="3659" w:type="dxa"/>
            <w:gridSpan w:val="2"/>
            <w:tcBorders>
              <w:top w:val="single" w:sz="18" w:space="0" w:color="648276" w:themeColor="accent5"/>
              <w:right w:val="single" w:sz="18" w:space="0" w:color="648276" w:themeColor="accent5"/>
            </w:tcBorders>
          </w:tcPr>
          <w:p w14:paraId="03B2A50F" w14:textId="77777777" w:rsidR="00F4501B" w:rsidRPr="00522864" w:rsidRDefault="00F4501B">
            <w:pPr>
              <w:rPr>
                <w:sz w:val="23"/>
                <w:szCs w:val="23"/>
              </w:rPr>
            </w:pPr>
          </w:p>
        </w:tc>
        <w:tc>
          <w:tcPr>
            <w:tcW w:w="3578" w:type="dxa"/>
            <w:tcBorders>
              <w:top w:val="single" w:sz="18" w:space="0" w:color="648276" w:themeColor="accent5"/>
              <w:left w:val="single" w:sz="18" w:space="0" w:color="648276" w:themeColor="accent5"/>
            </w:tcBorders>
          </w:tcPr>
          <w:p w14:paraId="7772F5E8" w14:textId="77777777" w:rsidR="00F4501B" w:rsidRPr="00522864" w:rsidRDefault="00F4501B">
            <w:pPr>
              <w:rPr>
                <w:sz w:val="23"/>
                <w:szCs w:val="23"/>
              </w:rPr>
            </w:pPr>
          </w:p>
        </w:tc>
        <w:tc>
          <w:tcPr>
            <w:tcW w:w="3569" w:type="dxa"/>
            <w:gridSpan w:val="2"/>
            <w:tcBorders>
              <w:top w:val="single" w:sz="18" w:space="0" w:color="648276" w:themeColor="accent5"/>
            </w:tcBorders>
          </w:tcPr>
          <w:p w14:paraId="1050ADBC" w14:textId="77777777" w:rsidR="00F4501B" w:rsidRPr="00522864" w:rsidRDefault="00F4501B">
            <w:pPr>
              <w:rPr>
                <w:sz w:val="23"/>
                <w:szCs w:val="23"/>
              </w:rPr>
            </w:pPr>
          </w:p>
        </w:tc>
      </w:tr>
      <w:tr w:rsidR="00605A5B" w:rsidRPr="00522864" w14:paraId="6C543763" w14:textId="77777777" w:rsidTr="001A426C">
        <w:trPr>
          <w:trHeight w:val="213"/>
        </w:trPr>
        <w:tc>
          <w:tcPr>
            <w:tcW w:w="3659" w:type="dxa"/>
            <w:gridSpan w:val="2"/>
            <w:tcBorders>
              <w:right w:val="single" w:sz="18" w:space="0" w:color="648276" w:themeColor="accent5"/>
            </w:tcBorders>
          </w:tcPr>
          <w:p w14:paraId="7D64C7A2" w14:textId="77777777" w:rsidR="00E42269" w:rsidRPr="00522864" w:rsidRDefault="004644B0" w:rsidP="00454D76">
            <w:pPr>
              <w:pStyle w:val="Heading1"/>
              <w:rPr>
                <w:sz w:val="27"/>
                <w:szCs w:val="27"/>
              </w:rPr>
            </w:pPr>
            <w:sdt>
              <w:sdtPr>
                <w:rPr>
                  <w:sz w:val="27"/>
                  <w:szCs w:val="27"/>
                </w:rPr>
                <w:id w:val="1604447469"/>
                <w:placeholder>
                  <w:docPart w:val="2CD0139153DE4B53A48B33EE3045AEA0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A77921" w:rsidRPr="00A114CD">
                  <w:rPr>
                    <w:color w:val="7030A0"/>
                    <w:sz w:val="27"/>
                    <w:szCs w:val="27"/>
                  </w:rPr>
                  <w:t>Contact</w:t>
                </w:r>
              </w:sdtContent>
            </w:sdt>
            <w:r w:rsidR="00E42269" w:rsidRPr="00522864">
              <w:rPr>
                <w:sz w:val="27"/>
                <w:szCs w:val="27"/>
              </w:rPr>
              <w:t xml:space="preserve"> </w:t>
            </w:r>
          </w:p>
          <w:p w14:paraId="1E4B7A88" w14:textId="77777777" w:rsidR="002477DD" w:rsidRPr="00971C5F" w:rsidRDefault="00E42269" w:rsidP="00E42269">
            <w:pPr>
              <w:pStyle w:val="TextLeft"/>
              <w:rPr>
                <w:szCs w:val="22"/>
              </w:rPr>
            </w:pPr>
            <w:r w:rsidRPr="00971C5F">
              <w:rPr>
                <w:szCs w:val="22"/>
              </w:rPr>
              <w:t xml:space="preserve">Tipton, IN </w:t>
            </w:r>
          </w:p>
          <w:p w14:paraId="50A8745E" w14:textId="741AA90E" w:rsidR="00C1095A" w:rsidRPr="00971C5F" w:rsidRDefault="004275B2" w:rsidP="00C1095A">
            <w:pPr>
              <w:pStyle w:val="TextLeft"/>
              <w:rPr>
                <w:szCs w:val="22"/>
              </w:rPr>
            </w:pPr>
            <w:r>
              <w:rPr>
                <w:szCs w:val="22"/>
              </w:rPr>
              <w:t>LinkedIn</w:t>
            </w:r>
          </w:p>
          <w:p w14:paraId="6985267E" w14:textId="053DFC03" w:rsidR="00C1095A" w:rsidRPr="00971C5F" w:rsidRDefault="004275B2" w:rsidP="00C1095A">
            <w:pPr>
              <w:pStyle w:val="TextLeft"/>
              <w:rPr>
                <w:szCs w:val="22"/>
              </w:rPr>
            </w:pPr>
            <w:r>
              <w:rPr>
                <w:szCs w:val="22"/>
              </w:rPr>
              <w:t>(</w:t>
            </w:r>
            <w:proofErr w:type="spellStart"/>
            <w:r>
              <w:rPr>
                <w:szCs w:val="22"/>
              </w:rPr>
              <w:t>Github</w:t>
            </w:r>
            <w:proofErr w:type="spellEnd"/>
            <w:r>
              <w:rPr>
                <w:szCs w:val="22"/>
              </w:rPr>
              <w:t>)</w:t>
            </w:r>
          </w:p>
          <w:p w14:paraId="3422A2A4" w14:textId="77777777" w:rsidR="00454D76" w:rsidRPr="00522864" w:rsidRDefault="00454D76" w:rsidP="002D7A11">
            <w:pPr>
              <w:rPr>
                <w:sz w:val="23"/>
                <w:szCs w:val="23"/>
              </w:rPr>
            </w:pPr>
          </w:p>
        </w:tc>
        <w:tc>
          <w:tcPr>
            <w:tcW w:w="7147" w:type="dxa"/>
            <w:gridSpan w:val="3"/>
            <w:tcBorders>
              <w:left w:val="single" w:sz="18" w:space="0" w:color="648276" w:themeColor="accent5"/>
              <w:bottom w:val="single" w:sz="8" w:space="0" w:color="648276" w:themeColor="accent5"/>
            </w:tcBorders>
          </w:tcPr>
          <w:p w14:paraId="2FC63283" w14:textId="77777777" w:rsidR="00605A5B" w:rsidRPr="00522864" w:rsidRDefault="004644B0" w:rsidP="00605A5B">
            <w:pPr>
              <w:pStyle w:val="Heading2"/>
              <w:rPr>
                <w:sz w:val="27"/>
                <w:szCs w:val="27"/>
              </w:rPr>
            </w:pPr>
            <w:sdt>
              <w:sdtPr>
                <w:rPr>
                  <w:sz w:val="27"/>
                  <w:szCs w:val="27"/>
                </w:rPr>
                <w:id w:val="-651833632"/>
                <w:placeholder>
                  <w:docPart w:val="B5FA8153CEBB4DBEA93180B0C3E71D26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A77921" w:rsidRPr="00A114CD">
                  <w:rPr>
                    <w:color w:val="7030A0"/>
                    <w:sz w:val="27"/>
                    <w:szCs w:val="27"/>
                  </w:rPr>
                  <w:t>Objective</w:t>
                </w:r>
              </w:sdtContent>
            </w:sdt>
          </w:p>
          <w:p w14:paraId="618CA9A0" w14:textId="0469E091" w:rsidR="00605A5B" w:rsidRPr="00971C5F" w:rsidRDefault="006D2449" w:rsidP="006E70D3">
            <w:pPr>
              <w:pStyle w:val="TextRight"/>
              <w:rPr>
                <w:szCs w:val="22"/>
              </w:rPr>
            </w:pPr>
            <w:r>
              <w:rPr>
                <w:szCs w:val="22"/>
              </w:rPr>
              <w:t>I want to be part of the creative force driving real and lasting change and creating something that customers (internal and/or external) are proud and happy to work in.</w:t>
            </w:r>
          </w:p>
        </w:tc>
      </w:tr>
      <w:tr w:rsidR="000E1D44" w:rsidRPr="00522864" w14:paraId="6C94F00E" w14:textId="77777777" w:rsidTr="001A426C">
        <w:trPr>
          <w:trHeight w:val="448"/>
        </w:trPr>
        <w:tc>
          <w:tcPr>
            <w:tcW w:w="3659" w:type="dxa"/>
            <w:gridSpan w:val="2"/>
            <w:tcBorders>
              <w:right w:val="single" w:sz="18" w:space="0" w:color="648276" w:themeColor="accent5"/>
            </w:tcBorders>
          </w:tcPr>
          <w:p w14:paraId="75DDD01D" w14:textId="77777777" w:rsidR="005E7ADF" w:rsidRPr="00A114CD" w:rsidRDefault="005E7ADF" w:rsidP="001A426C">
            <w:pPr>
              <w:jc w:val="right"/>
              <w:rPr>
                <w:rFonts w:asciiTheme="majorHAnsi" w:hAnsiTheme="majorHAnsi"/>
                <w:b/>
                <w:color w:val="7030A0"/>
                <w:sz w:val="27"/>
                <w:szCs w:val="27"/>
              </w:rPr>
            </w:pPr>
            <w:r w:rsidRPr="00A114CD">
              <w:rPr>
                <w:rFonts w:asciiTheme="majorHAnsi" w:hAnsiTheme="majorHAnsi"/>
                <w:b/>
                <w:color w:val="7030A0"/>
                <w:sz w:val="27"/>
                <w:szCs w:val="27"/>
              </w:rPr>
              <w:t>Career History</w:t>
            </w:r>
          </w:p>
          <w:p w14:paraId="5985F22D" w14:textId="31844CC7" w:rsidR="005E7ADF" w:rsidRPr="00971C5F" w:rsidRDefault="006C398D" w:rsidP="005E7ADF">
            <w:pPr>
              <w:pStyle w:val="SmallText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  <w:r w:rsidR="005E7ADF" w:rsidRPr="00971C5F">
              <w:rPr>
                <w:sz w:val="22"/>
                <w:szCs w:val="22"/>
              </w:rPr>
              <w:t>/2017 - Present</w:t>
            </w:r>
          </w:p>
          <w:p w14:paraId="02A89C1E" w14:textId="704A137C" w:rsidR="005E7ADF" w:rsidRPr="00971C5F" w:rsidRDefault="005E7ADF" w:rsidP="005E7ADF">
            <w:pPr>
              <w:pStyle w:val="TextRight"/>
              <w:jc w:val="right"/>
              <w:rPr>
                <w:szCs w:val="22"/>
              </w:rPr>
            </w:pPr>
            <w:r w:rsidRPr="00971C5F">
              <w:rPr>
                <w:szCs w:val="22"/>
              </w:rPr>
              <w:t>Q</w:t>
            </w:r>
            <w:r w:rsidR="003C5BBE">
              <w:rPr>
                <w:szCs w:val="22"/>
              </w:rPr>
              <w:t>uality Analyst &amp; Scrum Master</w:t>
            </w:r>
            <w:r w:rsidRPr="00971C5F">
              <w:rPr>
                <w:szCs w:val="22"/>
              </w:rPr>
              <w:t xml:space="preserve"> • Illuminati Dev Team • AFC</w:t>
            </w:r>
          </w:p>
          <w:p w14:paraId="1979D05E" w14:textId="77777777" w:rsidR="005E7ADF" w:rsidRPr="00971C5F" w:rsidRDefault="005E7ADF" w:rsidP="005E7ADF">
            <w:pPr>
              <w:pStyle w:val="TextRight"/>
              <w:jc w:val="right"/>
              <w:rPr>
                <w:szCs w:val="22"/>
              </w:rPr>
            </w:pPr>
          </w:p>
          <w:p w14:paraId="713B52BB" w14:textId="77777777" w:rsidR="005E7ADF" w:rsidRPr="00971C5F" w:rsidRDefault="005E7ADF" w:rsidP="005E7ADF">
            <w:pPr>
              <w:pStyle w:val="SmallText"/>
              <w:jc w:val="right"/>
              <w:rPr>
                <w:sz w:val="22"/>
                <w:szCs w:val="22"/>
              </w:rPr>
            </w:pPr>
            <w:r w:rsidRPr="00971C5F">
              <w:rPr>
                <w:sz w:val="22"/>
                <w:szCs w:val="22"/>
              </w:rPr>
              <w:t>3/2016 – 8/2017</w:t>
            </w:r>
          </w:p>
          <w:p w14:paraId="0BE1C3B4" w14:textId="77777777" w:rsidR="005E7ADF" w:rsidRPr="00971C5F" w:rsidRDefault="005E7ADF" w:rsidP="005E7ADF">
            <w:pPr>
              <w:pStyle w:val="TextRight"/>
              <w:jc w:val="right"/>
              <w:rPr>
                <w:szCs w:val="22"/>
              </w:rPr>
            </w:pPr>
            <w:r w:rsidRPr="00971C5F">
              <w:rPr>
                <w:szCs w:val="22"/>
              </w:rPr>
              <w:t>Corporate Admin Specialist • Corporate Branch • AFC</w:t>
            </w:r>
          </w:p>
          <w:p w14:paraId="6F1D75ED" w14:textId="77777777" w:rsidR="005E7ADF" w:rsidRPr="00971C5F" w:rsidRDefault="005E7ADF" w:rsidP="005E7ADF">
            <w:pPr>
              <w:pStyle w:val="TextRight"/>
              <w:jc w:val="right"/>
              <w:rPr>
                <w:szCs w:val="22"/>
              </w:rPr>
            </w:pPr>
            <w:r w:rsidRPr="00971C5F">
              <w:rPr>
                <w:szCs w:val="22"/>
              </w:rPr>
              <w:t xml:space="preserve"> </w:t>
            </w:r>
          </w:p>
          <w:p w14:paraId="58420560" w14:textId="77777777" w:rsidR="005E7ADF" w:rsidRPr="00971C5F" w:rsidRDefault="005E7ADF" w:rsidP="005E7ADF">
            <w:pPr>
              <w:pStyle w:val="SmallText"/>
              <w:jc w:val="right"/>
              <w:rPr>
                <w:sz w:val="22"/>
                <w:szCs w:val="22"/>
              </w:rPr>
            </w:pPr>
            <w:r w:rsidRPr="00971C5F">
              <w:rPr>
                <w:sz w:val="22"/>
                <w:szCs w:val="22"/>
              </w:rPr>
              <w:t>11/2010 – 3/2016</w:t>
            </w:r>
          </w:p>
          <w:p w14:paraId="77D50C83" w14:textId="77777777" w:rsidR="005E7ADF" w:rsidRPr="00522864" w:rsidRDefault="005E7ADF" w:rsidP="001A426C">
            <w:pPr>
              <w:pStyle w:val="TextRight"/>
              <w:jc w:val="right"/>
              <w:rPr>
                <w:sz w:val="21"/>
                <w:szCs w:val="21"/>
              </w:rPr>
            </w:pPr>
            <w:r w:rsidRPr="00971C5F">
              <w:rPr>
                <w:szCs w:val="22"/>
              </w:rPr>
              <w:t>AFC Accounts Payable Processor • Accounts Payable • ADES</w:t>
            </w:r>
            <w:r w:rsidR="001A426C" w:rsidRPr="00971C5F">
              <w:rPr>
                <w:szCs w:val="22"/>
              </w:rPr>
              <w:t>A</w:t>
            </w:r>
          </w:p>
        </w:tc>
        <w:tc>
          <w:tcPr>
            <w:tcW w:w="7147" w:type="dxa"/>
            <w:gridSpan w:val="3"/>
            <w:tcBorders>
              <w:left w:val="single" w:sz="18" w:space="0" w:color="648276" w:themeColor="accent5"/>
              <w:bottom w:val="single" w:sz="8" w:space="0" w:color="648276" w:themeColor="accent5"/>
            </w:tcBorders>
          </w:tcPr>
          <w:p w14:paraId="476EB491" w14:textId="530797E6" w:rsidR="0085342F" w:rsidRPr="0085342F" w:rsidRDefault="00454D76" w:rsidP="0085342F">
            <w:pPr>
              <w:pStyle w:val="Heading1"/>
              <w:jc w:val="left"/>
              <w:rPr>
                <w:color w:val="7030A0"/>
                <w:sz w:val="27"/>
                <w:szCs w:val="27"/>
              </w:rPr>
            </w:pPr>
            <w:r w:rsidRPr="00A114CD">
              <w:rPr>
                <w:color w:val="7030A0"/>
                <w:sz w:val="27"/>
                <w:szCs w:val="27"/>
              </w:rPr>
              <w:t>Key Qualifications</w:t>
            </w:r>
          </w:p>
          <w:p w14:paraId="477ACEE5" w14:textId="47F421F0" w:rsidR="0085342F" w:rsidRDefault="00A15AB2" w:rsidP="0085342F">
            <w:pPr>
              <w:pStyle w:val="ListParagraph"/>
              <w:numPr>
                <w:ilvl w:val="0"/>
                <w:numId w:val="5"/>
              </w:numPr>
              <w:rPr>
                <w:color w:val="404040" w:themeColor="text1" w:themeTint="BF"/>
                <w:sz w:val="22"/>
                <w:szCs w:val="22"/>
              </w:rPr>
            </w:pPr>
            <w:r>
              <w:rPr>
                <w:color w:val="404040" w:themeColor="text1" w:themeTint="BF"/>
                <w:sz w:val="22"/>
                <w:szCs w:val="22"/>
              </w:rPr>
              <w:t>Able to envision</w:t>
            </w:r>
            <w:r w:rsidR="00F15B74">
              <w:rPr>
                <w:color w:val="404040" w:themeColor="text1" w:themeTint="BF"/>
                <w:sz w:val="22"/>
                <w:szCs w:val="22"/>
              </w:rPr>
              <w:t xml:space="preserve"> and communicate possible</w:t>
            </w:r>
            <w:r>
              <w:rPr>
                <w:color w:val="404040" w:themeColor="text1" w:themeTint="BF"/>
                <w:sz w:val="22"/>
                <w:szCs w:val="22"/>
              </w:rPr>
              <w:t xml:space="preserve"> </w:t>
            </w:r>
            <w:r w:rsidR="0036783A">
              <w:rPr>
                <w:color w:val="404040" w:themeColor="text1" w:themeTint="BF"/>
                <w:sz w:val="22"/>
                <w:szCs w:val="22"/>
              </w:rPr>
              <w:t xml:space="preserve">future state of legacy applications </w:t>
            </w:r>
          </w:p>
          <w:p w14:paraId="7427E2DB" w14:textId="0CE4E4EB" w:rsidR="0085342F" w:rsidRPr="0085342F" w:rsidRDefault="0085342F" w:rsidP="0085342F">
            <w:pPr>
              <w:pStyle w:val="ListParagraph"/>
              <w:numPr>
                <w:ilvl w:val="0"/>
                <w:numId w:val="5"/>
              </w:numPr>
              <w:rPr>
                <w:color w:val="404040" w:themeColor="text1" w:themeTint="BF"/>
                <w:sz w:val="22"/>
                <w:szCs w:val="22"/>
              </w:rPr>
            </w:pPr>
            <w:r w:rsidRPr="00971C5F">
              <w:rPr>
                <w:color w:val="404040" w:themeColor="text1" w:themeTint="BF"/>
                <w:sz w:val="22"/>
                <w:szCs w:val="22"/>
              </w:rPr>
              <w:t xml:space="preserve">Passionate about </w:t>
            </w:r>
            <w:r>
              <w:rPr>
                <w:color w:val="404040" w:themeColor="text1" w:themeTint="BF"/>
                <w:sz w:val="22"/>
                <w:szCs w:val="22"/>
              </w:rPr>
              <w:t>creating the best solution for improving user experience</w:t>
            </w:r>
            <w:r w:rsidRPr="00971C5F">
              <w:rPr>
                <w:color w:val="404040" w:themeColor="text1" w:themeTint="BF"/>
                <w:sz w:val="22"/>
                <w:szCs w:val="22"/>
              </w:rPr>
              <w:t>.</w:t>
            </w:r>
          </w:p>
          <w:p w14:paraId="4D2334AC" w14:textId="655B21AD" w:rsidR="009460ED" w:rsidRPr="0085342F" w:rsidRDefault="00AF3CE7" w:rsidP="0085342F">
            <w:pPr>
              <w:pStyle w:val="ListParagraph"/>
              <w:numPr>
                <w:ilvl w:val="0"/>
                <w:numId w:val="5"/>
              </w:numPr>
              <w:ind w:left="166" w:hanging="166"/>
              <w:rPr>
                <w:color w:val="404040" w:themeColor="text1" w:themeTint="BF"/>
                <w:sz w:val="22"/>
                <w:szCs w:val="22"/>
              </w:rPr>
            </w:pPr>
            <w:r w:rsidRPr="00971C5F">
              <w:rPr>
                <w:color w:val="404040" w:themeColor="text1" w:themeTint="BF"/>
                <w:sz w:val="22"/>
                <w:szCs w:val="22"/>
              </w:rPr>
              <w:t>Effective</w:t>
            </w:r>
            <w:r w:rsidR="001A426C" w:rsidRPr="00971C5F">
              <w:rPr>
                <w:color w:val="404040" w:themeColor="text1" w:themeTint="BF"/>
                <w:sz w:val="22"/>
                <w:szCs w:val="22"/>
              </w:rPr>
              <w:t xml:space="preserve"> </w:t>
            </w:r>
            <w:r w:rsidRPr="00971C5F">
              <w:rPr>
                <w:color w:val="404040" w:themeColor="text1" w:themeTint="BF"/>
                <w:sz w:val="22"/>
                <w:szCs w:val="22"/>
              </w:rPr>
              <w:t xml:space="preserve">at </w:t>
            </w:r>
            <w:r w:rsidR="001A426C" w:rsidRPr="00971C5F">
              <w:rPr>
                <w:color w:val="404040" w:themeColor="text1" w:themeTint="BF"/>
                <w:sz w:val="22"/>
                <w:szCs w:val="22"/>
              </w:rPr>
              <w:t>lead</w:t>
            </w:r>
            <w:r w:rsidRPr="00971C5F">
              <w:rPr>
                <w:color w:val="404040" w:themeColor="text1" w:themeTint="BF"/>
                <w:sz w:val="22"/>
                <w:szCs w:val="22"/>
              </w:rPr>
              <w:t>ing</w:t>
            </w:r>
            <w:r w:rsidR="001A426C" w:rsidRPr="00971C5F">
              <w:rPr>
                <w:color w:val="404040" w:themeColor="text1" w:themeTint="BF"/>
                <w:sz w:val="22"/>
                <w:szCs w:val="22"/>
              </w:rPr>
              <w:t xml:space="preserve">, </w:t>
            </w:r>
            <w:r w:rsidR="00403077" w:rsidRPr="00971C5F">
              <w:rPr>
                <w:color w:val="404040" w:themeColor="text1" w:themeTint="BF"/>
                <w:sz w:val="22"/>
                <w:szCs w:val="22"/>
              </w:rPr>
              <w:t>mediat</w:t>
            </w:r>
            <w:r w:rsidRPr="00971C5F">
              <w:rPr>
                <w:color w:val="404040" w:themeColor="text1" w:themeTint="BF"/>
                <w:sz w:val="22"/>
                <w:szCs w:val="22"/>
              </w:rPr>
              <w:t>ing</w:t>
            </w:r>
            <w:r w:rsidR="001A426C" w:rsidRPr="00971C5F">
              <w:rPr>
                <w:color w:val="404040" w:themeColor="text1" w:themeTint="BF"/>
                <w:sz w:val="22"/>
                <w:szCs w:val="22"/>
              </w:rPr>
              <w:t xml:space="preserve"> and collaborat</w:t>
            </w:r>
            <w:r w:rsidRPr="00971C5F">
              <w:rPr>
                <w:color w:val="404040" w:themeColor="text1" w:themeTint="BF"/>
                <w:sz w:val="22"/>
                <w:szCs w:val="22"/>
              </w:rPr>
              <w:t>ing</w:t>
            </w:r>
            <w:r w:rsidR="001A426C" w:rsidRPr="00971C5F">
              <w:rPr>
                <w:color w:val="404040" w:themeColor="text1" w:themeTint="BF"/>
                <w:sz w:val="22"/>
                <w:szCs w:val="22"/>
              </w:rPr>
              <w:t xml:space="preserve"> with cross-functional teams</w:t>
            </w:r>
          </w:p>
          <w:p w14:paraId="5AA87FFA" w14:textId="77777777" w:rsidR="00454D76" w:rsidRPr="00971C5F" w:rsidRDefault="009460ED" w:rsidP="001A426C">
            <w:pPr>
              <w:pStyle w:val="TextLeft"/>
              <w:numPr>
                <w:ilvl w:val="0"/>
                <w:numId w:val="5"/>
              </w:numPr>
              <w:ind w:left="166" w:hanging="166"/>
              <w:jc w:val="left"/>
              <w:rPr>
                <w:szCs w:val="22"/>
              </w:rPr>
            </w:pPr>
            <w:r w:rsidRPr="00971C5F">
              <w:rPr>
                <w:szCs w:val="22"/>
              </w:rPr>
              <w:t>Daily practice of</w:t>
            </w:r>
            <w:r w:rsidR="00454D76" w:rsidRPr="00971C5F">
              <w:rPr>
                <w:szCs w:val="22"/>
              </w:rPr>
              <w:t xml:space="preserve"> working in Agile </w:t>
            </w:r>
            <w:r w:rsidRPr="00971C5F">
              <w:rPr>
                <w:szCs w:val="22"/>
              </w:rPr>
              <w:t>environments</w:t>
            </w:r>
          </w:p>
          <w:p w14:paraId="77F77D75" w14:textId="5D73AE25" w:rsidR="00EF64B0" w:rsidRPr="0085342F" w:rsidRDefault="009460ED" w:rsidP="0085342F">
            <w:pPr>
              <w:pStyle w:val="TextLeft"/>
              <w:numPr>
                <w:ilvl w:val="0"/>
                <w:numId w:val="5"/>
              </w:numPr>
              <w:ind w:left="166" w:hanging="166"/>
              <w:jc w:val="left"/>
              <w:rPr>
                <w:szCs w:val="22"/>
              </w:rPr>
            </w:pPr>
            <w:r w:rsidRPr="00971C5F">
              <w:rPr>
                <w:szCs w:val="22"/>
              </w:rPr>
              <w:t>Dynamic p</w:t>
            </w:r>
            <w:r w:rsidR="00454D76" w:rsidRPr="00971C5F">
              <w:rPr>
                <w:szCs w:val="22"/>
              </w:rPr>
              <w:t>roblem</w:t>
            </w:r>
            <w:r w:rsidR="008E6314" w:rsidRPr="00971C5F">
              <w:rPr>
                <w:szCs w:val="22"/>
              </w:rPr>
              <w:t>-</w:t>
            </w:r>
            <w:r w:rsidRPr="00971C5F">
              <w:rPr>
                <w:szCs w:val="22"/>
              </w:rPr>
              <w:t>s</w:t>
            </w:r>
            <w:r w:rsidR="00454D76" w:rsidRPr="00971C5F">
              <w:rPr>
                <w:szCs w:val="22"/>
              </w:rPr>
              <w:t>olving</w:t>
            </w:r>
            <w:r w:rsidRPr="00971C5F">
              <w:rPr>
                <w:szCs w:val="22"/>
              </w:rPr>
              <w:t xml:space="preserve"> skills</w:t>
            </w:r>
            <w:r w:rsidR="00415BED" w:rsidRPr="00971C5F">
              <w:rPr>
                <w:szCs w:val="22"/>
              </w:rPr>
              <w:t xml:space="preserve"> with a </w:t>
            </w:r>
            <w:r w:rsidR="001A426C" w:rsidRPr="00971C5F">
              <w:rPr>
                <w:szCs w:val="22"/>
              </w:rPr>
              <w:t>drive</w:t>
            </w:r>
            <w:r w:rsidR="00415BED" w:rsidRPr="00971C5F">
              <w:rPr>
                <w:szCs w:val="22"/>
              </w:rPr>
              <w:t xml:space="preserve"> for knowledge</w:t>
            </w:r>
            <w:r w:rsidR="001A426C" w:rsidRPr="00971C5F">
              <w:rPr>
                <w:szCs w:val="22"/>
              </w:rPr>
              <w:t>-based resolutions</w:t>
            </w:r>
          </w:p>
        </w:tc>
      </w:tr>
      <w:tr w:rsidR="000E1D44" w:rsidRPr="00522864" w14:paraId="1C5C695B" w14:textId="77777777" w:rsidTr="00522864">
        <w:trPr>
          <w:trHeight w:val="5515"/>
        </w:trPr>
        <w:tc>
          <w:tcPr>
            <w:tcW w:w="3659" w:type="dxa"/>
            <w:gridSpan w:val="2"/>
            <w:tcBorders>
              <w:right w:val="single" w:sz="18" w:space="0" w:color="648276" w:themeColor="accent5"/>
            </w:tcBorders>
          </w:tcPr>
          <w:p w14:paraId="28CA4159" w14:textId="77777777" w:rsidR="00D433C7" w:rsidRPr="00522864" w:rsidRDefault="00D433C7" w:rsidP="001A426C">
            <w:pPr>
              <w:jc w:val="right"/>
              <w:rPr>
                <w:rFonts w:asciiTheme="majorHAnsi" w:hAnsiTheme="majorHAnsi"/>
                <w:b/>
                <w:color w:val="92D050"/>
                <w:sz w:val="27"/>
                <w:szCs w:val="27"/>
              </w:rPr>
            </w:pPr>
          </w:p>
          <w:p w14:paraId="7239BB56" w14:textId="77777777" w:rsidR="005E7ADF" w:rsidRPr="00A114CD" w:rsidRDefault="005E7ADF" w:rsidP="001A426C">
            <w:pPr>
              <w:jc w:val="right"/>
              <w:rPr>
                <w:rFonts w:asciiTheme="majorHAnsi" w:hAnsiTheme="majorHAnsi"/>
                <w:b/>
                <w:color w:val="7030A0"/>
                <w:sz w:val="27"/>
                <w:szCs w:val="27"/>
              </w:rPr>
            </w:pPr>
            <w:r w:rsidRPr="00A114CD">
              <w:rPr>
                <w:rFonts w:asciiTheme="majorHAnsi" w:hAnsiTheme="majorHAnsi"/>
                <w:b/>
                <w:color w:val="7030A0"/>
                <w:sz w:val="27"/>
                <w:szCs w:val="27"/>
              </w:rPr>
              <w:t>Certifications</w:t>
            </w:r>
          </w:p>
          <w:p w14:paraId="2BD4C170" w14:textId="77777777" w:rsidR="005E7ADF" w:rsidRPr="00971C5F" w:rsidRDefault="005E7ADF" w:rsidP="005E7ADF">
            <w:pPr>
              <w:jc w:val="right"/>
              <w:rPr>
                <w:rFonts w:cstheme="minorHAnsi"/>
                <w:sz w:val="22"/>
                <w:szCs w:val="22"/>
              </w:rPr>
            </w:pPr>
            <w:proofErr w:type="spellStart"/>
            <w:r w:rsidRPr="00971C5F">
              <w:rPr>
                <w:rFonts w:cstheme="minorHAnsi"/>
                <w:sz w:val="22"/>
                <w:szCs w:val="22"/>
              </w:rPr>
              <w:t>SAFe</w:t>
            </w:r>
            <w:proofErr w:type="spellEnd"/>
            <w:r w:rsidRPr="00971C5F">
              <w:rPr>
                <w:rFonts w:cstheme="minorHAnsi"/>
                <w:sz w:val="22"/>
                <w:szCs w:val="22"/>
              </w:rPr>
              <w:t xml:space="preserve"> Practitioner, 2018</w:t>
            </w:r>
          </w:p>
          <w:p w14:paraId="1C0DAE72" w14:textId="77777777" w:rsidR="005E7ADF" w:rsidRPr="00971C5F" w:rsidRDefault="005E7ADF" w:rsidP="005E7ADF">
            <w:pPr>
              <w:jc w:val="right"/>
              <w:rPr>
                <w:rFonts w:cstheme="minorHAnsi"/>
                <w:sz w:val="22"/>
                <w:szCs w:val="22"/>
              </w:rPr>
            </w:pPr>
            <w:r w:rsidRPr="00971C5F">
              <w:rPr>
                <w:rFonts w:cstheme="minorHAnsi"/>
                <w:sz w:val="22"/>
                <w:szCs w:val="22"/>
              </w:rPr>
              <w:t>ISTQB Foundational, 2018</w:t>
            </w:r>
          </w:p>
          <w:p w14:paraId="53EA0D33" w14:textId="6FAE3C02" w:rsidR="002F64A5" w:rsidRPr="00522864" w:rsidRDefault="0084663E" w:rsidP="002F64A5">
            <w:pPr>
              <w:pStyle w:val="Text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Eleven Fifty Academy Web Dev, 2021 (In Progress)</w:t>
            </w:r>
          </w:p>
        </w:tc>
        <w:tc>
          <w:tcPr>
            <w:tcW w:w="7147" w:type="dxa"/>
            <w:gridSpan w:val="3"/>
            <w:tcBorders>
              <w:top w:val="single" w:sz="8" w:space="0" w:color="648276" w:themeColor="accent5"/>
              <w:left w:val="single" w:sz="18" w:space="0" w:color="648276" w:themeColor="accent5"/>
              <w:bottom w:val="single" w:sz="8" w:space="0" w:color="648276" w:themeColor="accent5"/>
            </w:tcBorders>
          </w:tcPr>
          <w:p w14:paraId="550949CC" w14:textId="77777777" w:rsidR="00415BED" w:rsidRPr="00A114CD" w:rsidRDefault="00415BED" w:rsidP="00415BED">
            <w:pPr>
              <w:pStyle w:val="Heading2"/>
              <w:rPr>
                <w:color w:val="7030A0"/>
                <w:sz w:val="27"/>
                <w:szCs w:val="27"/>
              </w:rPr>
            </w:pPr>
            <w:r w:rsidRPr="00A114CD">
              <w:rPr>
                <w:color w:val="7030A0"/>
                <w:sz w:val="27"/>
                <w:szCs w:val="27"/>
              </w:rPr>
              <w:t>Experience</w:t>
            </w:r>
          </w:p>
          <w:p w14:paraId="4E9A8F04" w14:textId="1D0F2AEF" w:rsidR="00061FE1" w:rsidRDefault="00061FE1" w:rsidP="00194EC2">
            <w:pPr>
              <w:pStyle w:val="TextRight"/>
              <w:numPr>
                <w:ilvl w:val="0"/>
                <w:numId w:val="2"/>
              </w:numPr>
              <w:rPr>
                <w:szCs w:val="22"/>
              </w:rPr>
            </w:pPr>
            <w:r>
              <w:rPr>
                <w:szCs w:val="22"/>
              </w:rPr>
              <w:t>Worked with business to identify actual need vs current process and limitations due to legacy system.</w:t>
            </w:r>
          </w:p>
          <w:p w14:paraId="60610301" w14:textId="0A32FE90" w:rsidR="00194EC2" w:rsidRPr="00971C5F" w:rsidRDefault="00194EC2" w:rsidP="00194EC2">
            <w:pPr>
              <w:pStyle w:val="TextRight"/>
              <w:numPr>
                <w:ilvl w:val="0"/>
                <w:numId w:val="2"/>
              </w:numPr>
              <w:rPr>
                <w:szCs w:val="22"/>
              </w:rPr>
            </w:pPr>
            <w:r w:rsidRPr="00971C5F">
              <w:rPr>
                <w:szCs w:val="22"/>
              </w:rPr>
              <w:t xml:space="preserve">Identified and presented the resolution of a critical incident while appointed as proxy Product Owner for </w:t>
            </w:r>
            <w:r w:rsidR="00061FE1">
              <w:rPr>
                <w:szCs w:val="22"/>
              </w:rPr>
              <w:t>a scrum</w:t>
            </w:r>
            <w:r w:rsidRPr="00971C5F">
              <w:rPr>
                <w:szCs w:val="22"/>
              </w:rPr>
              <w:t xml:space="preserve"> team.</w:t>
            </w:r>
          </w:p>
          <w:p w14:paraId="04BD2CC9" w14:textId="5BACBC9C" w:rsidR="00194EC2" w:rsidRPr="00971C5F" w:rsidRDefault="00194EC2" w:rsidP="00194EC2">
            <w:pPr>
              <w:pStyle w:val="TextRight"/>
              <w:numPr>
                <w:ilvl w:val="0"/>
                <w:numId w:val="2"/>
              </w:numPr>
              <w:rPr>
                <w:szCs w:val="22"/>
              </w:rPr>
            </w:pPr>
            <w:r w:rsidRPr="00971C5F">
              <w:rPr>
                <w:szCs w:val="22"/>
              </w:rPr>
              <w:t xml:space="preserve">Coordinated UAT for the duration of </w:t>
            </w:r>
            <w:r w:rsidR="00061FE1">
              <w:rPr>
                <w:szCs w:val="22"/>
              </w:rPr>
              <w:t>a long overdue major u</w:t>
            </w:r>
            <w:r w:rsidRPr="00971C5F">
              <w:rPr>
                <w:szCs w:val="22"/>
              </w:rPr>
              <w:t>pgrade.</w:t>
            </w:r>
          </w:p>
          <w:p w14:paraId="686BD251" w14:textId="3166A859" w:rsidR="00194EC2" w:rsidRPr="00971C5F" w:rsidRDefault="00194EC2" w:rsidP="00194EC2">
            <w:pPr>
              <w:pStyle w:val="ListParagraph"/>
              <w:numPr>
                <w:ilvl w:val="0"/>
                <w:numId w:val="2"/>
              </w:numPr>
              <w:rPr>
                <w:rFonts w:ascii="Arial Rounded MT Bold" w:hAnsi="Arial Rounded MT Bold" w:cs="Microsoft Sans Serif"/>
                <w:color w:val="404040" w:themeColor="text1" w:themeTint="BF"/>
                <w:sz w:val="22"/>
                <w:szCs w:val="22"/>
              </w:rPr>
            </w:pPr>
            <w:r w:rsidRPr="00971C5F">
              <w:rPr>
                <w:rFonts w:cs="Times New Roman (Body CS)"/>
                <w:color w:val="404040" w:themeColor="text1" w:themeTint="BF"/>
                <w:sz w:val="22"/>
                <w:szCs w:val="22"/>
              </w:rPr>
              <w:t xml:space="preserve">Developed an understanding of </w:t>
            </w:r>
            <w:r w:rsidR="00061FE1">
              <w:rPr>
                <w:rFonts w:cs="Times New Roman (Body CS)"/>
                <w:color w:val="404040" w:themeColor="text1" w:themeTint="BF"/>
                <w:sz w:val="22"/>
                <w:szCs w:val="22"/>
              </w:rPr>
              <w:t>legacy</w:t>
            </w:r>
            <w:r w:rsidRPr="00971C5F">
              <w:rPr>
                <w:rFonts w:cs="Times New Roman (Body CS)"/>
                <w:color w:val="404040" w:themeColor="text1" w:themeTint="BF"/>
                <w:sz w:val="22"/>
                <w:szCs w:val="22"/>
              </w:rPr>
              <w:t xml:space="preserve"> systems including the inefficiencies and challenges, sparking my vision</w:t>
            </w:r>
            <w:r w:rsidR="00061FE1">
              <w:rPr>
                <w:rFonts w:cs="Times New Roman (Body CS)"/>
                <w:color w:val="404040" w:themeColor="text1" w:themeTint="BF"/>
                <w:sz w:val="22"/>
                <w:szCs w:val="22"/>
              </w:rPr>
              <w:t xml:space="preserve"> of</w:t>
            </w:r>
            <w:r w:rsidRPr="00971C5F">
              <w:rPr>
                <w:rFonts w:cs="Times New Roman (Body CS)"/>
                <w:color w:val="404040" w:themeColor="text1" w:themeTint="BF"/>
                <w:sz w:val="22"/>
                <w:szCs w:val="22"/>
              </w:rPr>
              <w:t xml:space="preserve"> </w:t>
            </w:r>
            <w:r w:rsidR="00061FE1">
              <w:rPr>
                <w:rFonts w:cs="Times New Roman (Body CS)"/>
                <w:color w:val="404040" w:themeColor="text1" w:themeTint="BF"/>
                <w:sz w:val="22"/>
                <w:szCs w:val="22"/>
              </w:rPr>
              <w:t xml:space="preserve">the </w:t>
            </w:r>
            <w:r w:rsidRPr="00971C5F">
              <w:rPr>
                <w:rFonts w:cs="Times New Roman (Body CS)"/>
                <w:color w:val="404040" w:themeColor="text1" w:themeTint="BF"/>
                <w:sz w:val="22"/>
                <w:szCs w:val="22"/>
              </w:rPr>
              <w:t>future state.</w:t>
            </w:r>
          </w:p>
          <w:p w14:paraId="09D7E547" w14:textId="69FA0AC8" w:rsidR="001A426C" w:rsidRPr="00971C5F" w:rsidRDefault="001A426C" w:rsidP="00194EC2">
            <w:pPr>
              <w:pStyle w:val="TextRight"/>
              <w:numPr>
                <w:ilvl w:val="0"/>
                <w:numId w:val="2"/>
              </w:numPr>
              <w:rPr>
                <w:w w:val="105"/>
                <w:szCs w:val="22"/>
              </w:rPr>
            </w:pPr>
            <w:r w:rsidRPr="00971C5F">
              <w:rPr>
                <w:w w:val="105"/>
                <w:szCs w:val="22"/>
              </w:rPr>
              <w:t xml:space="preserve">Put together a work group for those interested in learning/working with RPA and </w:t>
            </w:r>
            <w:proofErr w:type="spellStart"/>
            <w:r w:rsidRPr="00971C5F">
              <w:rPr>
                <w:w w:val="105"/>
                <w:szCs w:val="22"/>
              </w:rPr>
              <w:t>UIPath</w:t>
            </w:r>
            <w:proofErr w:type="spellEnd"/>
            <w:r w:rsidR="00061FE1">
              <w:rPr>
                <w:w w:val="105"/>
                <w:szCs w:val="22"/>
              </w:rPr>
              <w:t xml:space="preserve"> and completed BA and basic training.</w:t>
            </w:r>
          </w:p>
          <w:p w14:paraId="6585146A" w14:textId="4CE3C234" w:rsidR="00E40A6B" w:rsidRPr="00971C5F" w:rsidRDefault="00061FE1" w:rsidP="00E40A6B">
            <w:pPr>
              <w:pStyle w:val="TextRight"/>
              <w:numPr>
                <w:ilvl w:val="0"/>
                <w:numId w:val="2"/>
              </w:numPr>
              <w:rPr>
                <w:szCs w:val="22"/>
              </w:rPr>
            </w:pPr>
            <w:r>
              <w:rPr>
                <w:szCs w:val="22"/>
              </w:rPr>
              <w:t>Identified and resolved issues regarding integrations with external partners while testing.</w:t>
            </w:r>
          </w:p>
          <w:p w14:paraId="3D6D121B" w14:textId="77777777" w:rsidR="00E40A6B" w:rsidRPr="00522864" w:rsidRDefault="00E40A6B" w:rsidP="00E40A6B">
            <w:pPr>
              <w:rPr>
                <w:sz w:val="23"/>
                <w:szCs w:val="23"/>
              </w:rPr>
            </w:pPr>
          </w:p>
        </w:tc>
      </w:tr>
    </w:tbl>
    <w:p w14:paraId="20428FD8" w14:textId="77777777" w:rsidR="00C55D85" w:rsidRPr="00522864" w:rsidRDefault="00C55D85">
      <w:pPr>
        <w:rPr>
          <w:sz w:val="23"/>
          <w:szCs w:val="23"/>
        </w:rPr>
      </w:pPr>
    </w:p>
    <w:sectPr w:rsidR="00C55D85" w:rsidRPr="00522864" w:rsidSect="00522864">
      <w:footerReference w:type="default" r:id="rId10"/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119665" w14:textId="77777777" w:rsidR="004644B0" w:rsidRPr="00522864" w:rsidRDefault="004644B0" w:rsidP="00F316AD">
      <w:pPr>
        <w:rPr>
          <w:sz w:val="23"/>
          <w:szCs w:val="23"/>
        </w:rPr>
      </w:pPr>
      <w:r w:rsidRPr="00522864">
        <w:rPr>
          <w:sz w:val="23"/>
          <w:szCs w:val="23"/>
        </w:rPr>
        <w:separator/>
      </w:r>
    </w:p>
  </w:endnote>
  <w:endnote w:type="continuationSeparator" w:id="0">
    <w:p w14:paraId="70BEFF63" w14:textId="77777777" w:rsidR="004644B0" w:rsidRPr="00522864" w:rsidRDefault="004644B0" w:rsidP="00F316AD">
      <w:pPr>
        <w:rPr>
          <w:sz w:val="23"/>
          <w:szCs w:val="23"/>
        </w:rPr>
      </w:pPr>
      <w:r w:rsidRPr="00522864">
        <w:rPr>
          <w:sz w:val="23"/>
          <w:szCs w:val="23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415347" w14:textId="77777777" w:rsidR="00415BED" w:rsidRPr="00522864" w:rsidRDefault="00415BED">
    <w:pPr>
      <w:pStyle w:val="Footer"/>
      <w:rPr>
        <w:sz w:val="23"/>
        <w:szCs w:val="23"/>
      </w:rPr>
    </w:pPr>
    <w:r w:rsidRPr="00522864">
      <w:rPr>
        <w:noProof/>
        <w:sz w:val="23"/>
        <w:szCs w:val="23"/>
        <w:lang w:val="en-AU" w:eastAsia="en-A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8299F99" wp14:editId="77CE022E">
              <wp:simplePos x="0" y="0"/>
              <wp:positionH relativeFrom="page">
                <wp:posOffset>457200</wp:posOffset>
              </wp:positionH>
              <wp:positionV relativeFrom="page">
                <wp:posOffset>9593580</wp:posOffset>
              </wp:positionV>
              <wp:extent cx="6850380" cy="458470"/>
              <wp:effectExtent l="0" t="0" r="7620" b="0"/>
              <wp:wrapNone/>
              <wp:docPr id="1" name="Rectangle 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850380" cy="458470"/>
                      </a:xfrm>
                      <a:prstGeom prst="rect">
                        <a:avLst/>
                      </a:prstGeom>
                      <a:solidFill>
                        <a:srgbClr val="7030A0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C62A62" id="Rectangle 2" o:spid="_x0000_s1026" alt="&quot;&quot;" style="position:absolute;margin-left:36pt;margin-top:755.4pt;width:539.4pt;height:36.1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" fillcolor="#7030a0" stroked="f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F406E2" w14:textId="77777777" w:rsidR="004644B0" w:rsidRPr="00522864" w:rsidRDefault="004644B0" w:rsidP="00F316AD">
      <w:pPr>
        <w:rPr>
          <w:sz w:val="23"/>
          <w:szCs w:val="23"/>
        </w:rPr>
      </w:pPr>
      <w:r w:rsidRPr="00522864">
        <w:rPr>
          <w:sz w:val="23"/>
          <w:szCs w:val="23"/>
        </w:rPr>
        <w:separator/>
      </w:r>
    </w:p>
  </w:footnote>
  <w:footnote w:type="continuationSeparator" w:id="0">
    <w:p w14:paraId="1C8512C6" w14:textId="77777777" w:rsidR="004644B0" w:rsidRPr="00522864" w:rsidRDefault="004644B0" w:rsidP="00F316AD">
      <w:pPr>
        <w:rPr>
          <w:sz w:val="23"/>
          <w:szCs w:val="23"/>
        </w:rPr>
      </w:pPr>
      <w:r w:rsidRPr="00522864">
        <w:rPr>
          <w:sz w:val="23"/>
          <w:szCs w:val="23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30399"/>
    <w:multiLevelType w:val="hybridMultilevel"/>
    <w:tmpl w:val="270A0134"/>
    <w:lvl w:ilvl="0" w:tplc="6262C7D0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C7D3CB5"/>
    <w:multiLevelType w:val="hybridMultilevel"/>
    <w:tmpl w:val="44304390"/>
    <w:lvl w:ilvl="0" w:tplc="5F48B112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8BE72A5"/>
    <w:multiLevelType w:val="hybridMultilevel"/>
    <w:tmpl w:val="B1A69E5A"/>
    <w:lvl w:ilvl="0" w:tplc="4A446FDC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5372CE"/>
    <w:multiLevelType w:val="hybridMultilevel"/>
    <w:tmpl w:val="8B94145A"/>
    <w:lvl w:ilvl="0" w:tplc="567434DA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0CC5CA6"/>
    <w:multiLevelType w:val="hybridMultilevel"/>
    <w:tmpl w:val="26CA7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4A5"/>
    <w:rsid w:val="00010A3B"/>
    <w:rsid w:val="00022A83"/>
    <w:rsid w:val="00061FE1"/>
    <w:rsid w:val="00070A76"/>
    <w:rsid w:val="00093C4A"/>
    <w:rsid w:val="000A67C1"/>
    <w:rsid w:val="000D74A0"/>
    <w:rsid w:val="000E1D44"/>
    <w:rsid w:val="000E70E7"/>
    <w:rsid w:val="001576BD"/>
    <w:rsid w:val="001619AC"/>
    <w:rsid w:val="00194EC2"/>
    <w:rsid w:val="001A426C"/>
    <w:rsid w:val="001B18E9"/>
    <w:rsid w:val="0020696E"/>
    <w:rsid w:val="002356A2"/>
    <w:rsid w:val="002422B4"/>
    <w:rsid w:val="002448F0"/>
    <w:rsid w:val="002477DD"/>
    <w:rsid w:val="00253020"/>
    <w:rsid w:val="00271038"/>
    <w:rsid w:val="002A0648"/>
    <w:rsid w:val="002D12DA"/>
    <w:rsid w:val="002D7A11"/>
    <w:rsid w:val="002E35C5"/>
    <w:rsid w:val="002E4871"/>
    <w:rsid w:val="002F64A5"/>
    <w:rsid w:val="003019B2"/>
    <w:rsid w:val="003464B4"/>
    <w:rsid w:val="0034688D"/>
    <w:rsid w:val="0036783A"/>
    <w:rsid w:val="0038080E"/>
    <w:rsid w:val="003944A5"/>
    <w:rsid w:val="003C5BBE"/>
    <w:rsid w:val="0040233B"/>
    <w:rsid w:val="00403077"/>
    <w:rsid w:val="00410F8B"/>
    <w:rsid w:val="00415BED"/>
    <w:rsid w:val="004275B2"/>
    <w:rsid w:val="00454D76"/>
    <w:rsid w:val="004644B0"/>
    <w:rsid w:val="004D1936"/>
    <w:rsid w:val="004E796F"/>
    <w:rsid w:val="004F23E9"/>
    <w:rsid w:val="00504F70"/>
    <w:rsid w:val="00511A6E"/>
    <w:rsid w:val="00522864"/>
    <w:rsid w:val="0057534A"/>
    <w:rsid w:val="00585075"/>
    <w:rsid w:val="005E7ADF"/>
    <w:rsid w:val="00605A5B"/>
    <w:rsid w:val="00610BCC"/>
    <w:rsid w:val="006C398D"/>
    <w:rsid w:val="006C60E6"/>
    <w:rsid w:val="006C7997"/>
    <w:rsid w:val="006D0ECB"/>
    <w:rsid w:val="006D2449"/>
    <w:rsid w:val="006E70D3"/>
    <w:rsid w:val="006F4A91"/>
    <w:rsid w:val="0078545F"/>
    <w:rsid w:val="00786DC4"/>
    <w:rsid w:val="007909EB"/>
    <w:rsid w:val="007B0F94"/>
    <w:rsid w:val="007D0776"/>
    <w:rsid w:val="007F6FE7"/>
    <w:rsid w:val="00806FE7"/>
    <w:rsid w:val="0084663E"/>
    <w:rsid w:val="0085342F"/>
    <w:rsid w:val="00853BE4"/>
    <w:rsid w:val="008664AD"/>
    <w:rsid w:val="00873583"/>
    <w:rsid w:val="008800F6"/>
    <w:rsid w:val="008932AD"/>
    <w:rsid w:val="008B5348"/>
    <w:rsid w:val="008E5572"/>
    <w:rsid w:val="008E6314"/>
    <w:rsid w:val="009460ED"/>
    <w:rsid w:val="009521B8"/>
    <w:rsid w:val="00971C5F"/>
    <w:rsid w:val="009A471A"/>
    <w:rsid w:val="009A7940"/>
    <w:rsid w:val="009C3297"/>
    <w:rsid w:val="009F2592"/>
    <w:rsid w:val="00A114CD"/>
    <w:rsid w:val="00A15AB2"/>
    <w:rsid w:val="00A56BD8"/>
    <w:rsid w:val="00A77921"/>
    <w:rsid w:val="00AE1B2C"/>
    <w:rsid w:val="00AF3CE7"/>
    <w:rsid w:val="00B31E8B"/>
    <w:rsid w:val="00B4074A"/>
    <w:rsid w:val="00B575FB"/>
    <w:rsid w:val="00C1095A"/>
    <w:rsid w:val="00C55D85"/>
    <w:rsid w:val="00C61641"/>
    <w:rsid w:val="00C734E9"/>
    <w:rsid w:val="00C8584A"/>
    <w:rsid w:val="00C95B2C"/>
    <w:rsid w:val="00CA2273"/>
    <w:rsid w:val="00CC064A"/>
    <w:rsid w:val="00CD50FD"/>
    <w:rsid w:val="00CD5477"/>
    <w:rsid w:val="00CE026F"/>
    <w:rsid w:val="00CF4790"/>
    <w:rsid w:val="00D3267F"/>
    <w:rsid w:val="00D433C7"/>
    <w:rsid w:val="00D47124"/>
    <w:rsid w:val="00DA298D"/>
    <w:rsid w:val="00DD5D7B"/>
    <w:rsid w:val="00DE2B25"/>
    <w:rsid w:val="00DE663C"/>
    <w:rsid w:val="00E146EB"/>
    <w:rsid w:val="00E37FBA"/>
    <w:rsid w:val="00E40A6B"/>
    <w:rsid w:val="00E42269"/>
    <w:rsid w:val="00E44F9B"/>
    <w:rsid w:val="00EF64B0"/>
    <w:rsid w:val="00F15B74"/>
    <w:rsid w:val="00F30FA5"/>
    <w:rsid w:val="00F316AD"/>
    <w:rsid w:val="00F45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B3AE4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34688D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2"/>
    <w:qFormat/>
    <w:rsid w:val="00A77921"/>
    <w:pPr>
      <w:spacing w:before="120" w:after="120"/>
      <w:jc w:val="right"/>
      <w:outlineLvl w:val="0"/>
    </w:pPr>
    <w:rPr>
      <w:rFonts w:asciiTheme="majorHAnsi" w:hAnsiTheme="majorHAnsi" w:cs="Times New Roman (Body CS)"/>
      <w:b/>
      <w:color w:val="648276" w:themeColor="accent5"/>
      <w:sz w:val="28"/>
    </w:rPr>
  </w:style>
  <w:style w:type="paragraph" w:styleId="Heading2">
    <w:name w:val="heading 2"/>
    <w:basedOn w:val="Normal"/>
    <w:next w:val="Normal"/>
    <w:link w:val="Heading2Char"/>
    <w:uiPriority w:val="3"/>
    <w:qFormat/>
    <w:rsid w:val="00A77921"/>
    <w:pPr>
      <w:spacing w:before="120" w:after="120"/>
      <w:outlineLvl w:val="1"/>
    </w:pPr>
    <w:rPr>
      <w:rFonts w:asciiTheme="majorHAnsi" w:hAnsiTheme="majorHAnsi"/>
      <w:b/>
      <w:color w:val="648276" w:themeColor="accent5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7534A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534A"/>
    <w:rPr>
      <w:color w:val="000000" w:themeColor="text1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57534A"/>
    <w:pPr>
      <w:spacing w:before="120" w:after="120"/>
    </w:pPr>
    <w:rPr>
      <w:rFonts w:asciiTheme="majorHAnsi" w:hAnsiTheme="majorHAnsi" w:cs="Times New Roman (Body CS)"/>
      <w:sz w:val="90"/>
    </w:rPr>
  </w:style>
  <w:style w:type="character" w:customStyle="1" w:styleId="TitleChar">
    <w:name w:val="Title Char"/>
    <w:basedOn w:val="DefaultParagraphFont"/>
    <w:link w:val="Title"/>
    <w:rsid w:val="0057534A"/>
    <w:rPr>
      <w:rFonts w:asciiTheme="majorHAnsi" w:hAnsiTheme="majorHAnsi" w:cs="Times New Roman (Body CS)"/>
      <w:color w:val="000000" w:themeColor="text1"/>
      <w:sz w:val="90"/>
    </w:rPr>
  </w:style>
  <w:style w:type="paragraph" w:styleId="Subtitle">
    <w:name w:val="Subtitle"/>
    <w:basedOn w:val="Normal"/>
    <w:next w:val="Normal"/>
    <w:link w:val="SubtitleChar"/>
    <w:uiPriority w:val="1"/>
    <w:qFormat/>
    <w:rsid w:val="00A77921"/>
    <w:pPr>
      <w:spacing w:before="120" w:after="120"/>
    </w:pPr>
    <w:rPr>
      <w:rFonts w:asciiTheme="majorHAnsi" w:hAnsiTheme="majorHAnsi" w:cs="Times New Roman (Body CS)"/>
      <w:b/>
      <w:sz w:val="44"/>
    </w:rPr>
  </w:style>
  <w:style w:type="character" w:customStyle="1" w:styleId="SubtitleChar">
    <w:name w:val="Subtitle Char"/>
    <w:basedOn w:val="DefaultParagraphFont"/>
    <w:link w:val="Subtitle"/>
    <w:uiPriority w:val="1"/>
    <w:rsid w:val="0057534A"/>
    <w:rPr>
      <w:rFonts w:asciiTheme="majorHAnsi" w:hAnsiTheme="majorHAnsi" w:cs="Times New Roman (Body CS)"/>
      <w:b/>
      <w:color w:val="000000" w:themeColor="text1"/>
      <w:sz w:val="44"/>
    </w:rPr>
  </w:style>
  <w:style w:type="character" w:customStyle="1" w:styleId="Heading1Char">
    <w:name w:val="Heading 1 Char"/>
    <w:basedOn w:val="DefaultParagraphFont"/>
    <w:link w:val="Heading1"/>
    <w:uiPriority w:val="2"/>
    <w:rsid w:val="0057534A"/>
    <w:rPr>
      <w:rFonts w:asciiTheme="majorHAnsi" w:hAnsiTheme="majorHAnsi" w:cs="Times New Roman (Body CS)"/>
      <w:b/>
      <w:color w:val="648276" w:themeColor="accent5"/>
      <w:sz w:val="28"/>
    </w:rPr>
  </w:style>
  <w:style w:type="paragraph" w:customStyle="1" w:styleId="TextLeft">
    <w:name w:val="TextLeft"/>
    <w:basedOn w:val="Normal"/>
    <w:next w:val="Normal"/>
    <w:uiPriority w:val="4"/>
    <w:qFormat/>
    <w:rsid w:val="00605A5B"/>
    <w:pPr>
      <w:spacing w:line="288" w:lineRule="auto"/>
      <w:jc w:val="right"/>
    </w:pPr>
    <w:rPr>
      <w:color w:val="404040" w:themeColor="text1" w:themeTint="BF"/>
      <w:sz w:val="22"/>
    </w:rPr>
  </w:style>
  <w:style w:type="character" w:customStyle="1" w:styleId="Heading2Char">
    <w:name w:val="Heading 2 Char"/>
    <w:basedOn w:val="DefaultParagraphFont"/>
    <w:link w:val="Heading2"/>
    <w:uiPriority w:val="3"/>
    <w:rsid w:val="0057534A"/>
    <w:rPr>
      <w:rFonts w:asciiTheme="majorHAnsi" w:hAnsiTheme="majorHAnsi"/>
      <w:b/>
      <w:color w:val="648276" w:themeColor="accent5"/>
      <w:sz w:val="28"/>
    </w:rPr>
  </w:style>
  <w:style w:type="paragraph" w:customStyle="1" w:styleId="SmallText">
    <w:name w:val="SmallText"/>
    <w:basedOn w:val="Normal"/>
    <w:next w:val="Normal"/>
    <w:uiPriority w:val="6"/>
    <w:qFormat/>
    <w:rsid w:val="0040233B"/>
    <w:rPr>
      <w:i/>
      <w:color w:val="404040" w:themeColor="text1" w:themeTint="BF"/>
      <w:sz w:val="20"/>
    </w:rPr>
  </w:style>
  <w:style w:type="paragraph" w:customStyle="1" w:styleId="TextRight">
    <w:name w:val="TextRight"/>
    <w:basedOn w:val="Normal"/>
    <w:next w:val="Normal"/>
    <w:uiPriority w:val="5"/>
    <w:qFormat/>
    <w:rsid w:val="00605A5B"/>
    <w:pPr>
      <w:spacing w:line="288" w:lineRule="auto"/>
    </w:pPr>
    <w:rPr>
      <w:rFonts w:cs="Times New Roman (Body CS)"/>
      <w:color w:val="404040" w:themeColor="text1" w:themeTint="BF"/>
      <w:sz w:val="22"/>
    </w:rPr>
  </w:style>
  <w:style w:type="character" w:styleId="PlaceholderText">
    <w:name w:val="Placeholder Text"/>
    <w:basedOn w:val="DefaultParagraphFont"/>
    <w:uiPriority w:val="99"/>
    <w:semiHidden/>
    <w:rsid w:val="00A77921"/>
    <w:rPr>
      <w:color w:val="808080"/>
    </w:rPr>
  </w:style>
  <w:style w:type="character" w:styleId="Emphasis">
    <w:name w:val="Emphasis"/>
    <w:uiPriority w:val="20"/>
    <w:qFormat/>
    <w:rsid w:val="0034688D"/>
    <w:rPr>
      <w:color w:val="648276" w:themeColor="accent5"/>
    </w:rPr>
  </w:style>
  <w:style w:type="paragraph" w:styleId="ListParagraph">
    <w:name w:val="List Paragraph"/>
    <w:basedOn w:val="Normal"/>
    <w:uiPriority w:val="34"/>
    <w:semiHidden/>
    <w:qFormat/>
    <w:rsid w:val="00CD54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thany.Hanna\AppData\Roaming\Microsoft\Templates\Basic%20modern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CD0139153DE4B53A48B33EE3045AE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07A728-F7A7-4A50-AAC2-1EF3E1E5905D}"/>
      </w:docPartPr>
      <w:docPartBody>
        <w:p w:rsidR="000B25CB" w:rsidRDefault="00F36D31">
          <w:pPr>
            <w:pStyle w:val="2CD0139153DE4B53A48B33EE3045AEA0"/>
          </w:pPr>
          <w:r w:rsidRPr="00605A5B">
            <w:t>Contact</w:t>
          </w:r>
        </w:p>
      </w:docPartBody>
    </w:docPart>
    <w:docPart>
      <w:docPartPr>
        <w:name w:val="B5FA8153CEBB4DBEA93180B0C3E71D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343CF8-14CA-470A-ADF7-0AD5E961F167}"/>
      </w:docPartPr>
      <w:docPartBody>
        <w:p w:rsidR="000B25CB" w:rsidRDefault="00F36D31">
          <w:pPr>
            <w:pStyle w:val="B5FA8153CEBB4DBEA93180B0C3E71D26"/>
          </w:pPr>
          <w:r w:rsidRPr="00605A5B">
            <w:t>Objective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330"/>
    <w:rsid w:val="000B25CB"/>
    <w:rsid w:val="003075C5"/>
    <w:rsid w:val="00371A04"/>
    <w:rsid w:val="00575AED"/>
    <w:rsid w:val="00600543"/>
    <w:rsid w:val="00822330"/>
    <w:rsid w:val="0084157D"/>
    <w:rsid w:val="008D2088"/>
    <w:rsid w:val="00B32A62"/>
    <w:rsid w:val="00B520E8"/>
    <w:rsid w:val="00EC2CA5"/>
    <w:rsid w:val="00F36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BCF358999F4A38B7B01C10973C4380">
    <w:name w:val="ADBCF358999F4A38B7B01C10973C4380"/>
  </w:style>
  <w:style w:type="character" w:styleId="Emphasis">
    <w:name w:val="Emphasis"/>
    <w:uiPriority w:val="20"/>
    <w:qFormat/>
    <w:rPr>
      <w:color w:val="5B9BD5" w:themeColor="accent5"/>
    </w:rPr>
  </w:style>
  <w:style w:type="paragraph" w:customStyle="1" w:styleId="74A437E073C047199836FA12BCEA6BEA">
    <w:name w:val="74A437E073C047199836FA12BCEA6BEA"/>
  </w:style>
  <w:style w:type="paragraph" w:customStyle="1" w:styleId="0F6EC7D254CE486A8D21FD0DB4C92B13">
    <w:name w:val="0F6EC7D254CE486A8D21FD0DB4C92B13"/>
  </w:style>
  <w:style w:type="paragraph" w:customStyle="1" w:styleId="2CD0139153DE4B53A48B33EE3045AEA0">
    <w:name w:val="2CD0139153DE4B53A48B33EE3045AEA0"/>
  </w:style>
  <w:style w:type="paragraph" w:customStyle="1" w:styleId="TextLeft">
    <w:name w:val="TextLeft"/>
    <w:basedOn w:val="Normal"/>
    <w:next w:val="Normal"/>
    <w:uiPriority w:val="4"/>
    <w:qFormat/>
    <w:pPr>
      <w:spacing w:after="0" w:line="288" w:lineRule="auto"/>
      <w:jc w:val="right"/>
    </w:pPr>
    <w:rPr>
      <w:rFonts w:eastAsiaTheme="minorHAnsi"/>
      <w:color w:val="404040" w:themeColor="text1" w:themeTint="BF"/>
      <w:szCs w:val="24"/>
    </w:rPr>
  </w:style>
  <w:style w:type="paragraph" w:customStyle="1" w:styleId="DE6A274C8F234220A4BB8C8C2F66CB18">
    <w:name w:val="DE6A274C8F234220A4BB8C8C2F66CB18"/>
  </w:style>
  <w:style w:type="paragraph" w:customStyle="1" w:styleId="4B52D71C5DDD46B2B1E2B6D313AE839A">
    <w:name w:val="4B52D71C5DDD46B2B1E2B6D313AE839A"/>
  </w:style>
  <w:style w:type="paragraph" w:customStyle="1" w:styleId="60DBFB5187264F42AF9838075739AB60">
    <w:name w:val="60DBFB5187264F42AF9838075739AB60"/>
  </w:style>
  <w:style w:type="paragraph" w:customStyle="1" w:styleId="B5FA8153CEBB4DBEA93180B0C3E71D26">
    <w:name w:val="B5FA8153CEBB4DBEA93180B0C3E71D26"/>
  </w:style>
  <w:style w:type="paragraph" w:customStyle="1" w:styleId="11469CEBD7FF44DB982E089765B3F815">
    <w:name w:val="11469CEBD7FF44DB982E089765B3F815"/>
  </w:style>
  <w:style w:type="paragraph" w:customStyle="1" w:styleId="FA98E99BFD064A678C66C28B1410B986">
    <w:name w:val="FA98E99BFD064A678C66C28B1410B986"/>
  </w:style>
  <w:style w:type="paragraph" w:customStyle="1" w:styleId="DB4484574C7A4ABB9351BA7EF3BA26E0">
    <w:name w:val="DB4484574C7A4ABB9351BA7EF3BA26E0"/>
  </w:style>
  <w:style w:type="paragraph" w:customStyle="1" w:styleId="7D6C240D5DAA424C88A9446999E47A31">
    <w:name w:val="7D6C240D5DAA424C88A9446999E47A31"/>
  </w:style>
  <w:style w:type="paragraph" w:customStyle="1" w:styleId="7AFF0C28EE4A4AA683A72D19E181FB17">
    <w:name w:val="7AFF0C28EE4A4AA683A72D19E181FB17"/>
  </w:style>
  <w:style w:type="paragraph" w:customStyle="1" w:styleId="D7A3F6A9CC6C4600A316CC1661546706">
    <w:name w:val="D7A3F6A9CC6C4600A316CC1661546706"/>
  </w:style>
  <w:style w:type="paragraph" w:customStyle="1" w:styleId="E2ABCC20ABF746E190739105B2C2E5AC">
    <w:name w:val="E2ABCC20ABF746E190739105B2C2E5AC"/>
  </w:style>
  <w:style w:type="paragraph" w:customStyle="1" w:styleId="9C8EDB335DFA465AB9C6C274768A6FB7">
    <w:name w:val="9C8EDB335DFA465AB9C6C274768A6FB7"/>
  </w:style>
  <w:style w:type="paragraph" w:customStyle="1" w:styleId="708D5BFF5F6644288893E200A13498DE">
    <w:name w:val="708D5BFF5F6644288893E200A13498DE"/>
  </w:style>
  <w:style w:type="paragraph" w:customStyle="1" w:styleId="8826B5696EFF4B6D88A70615369FFBFD">
    <w:name w:val="8826B5696EFF4B6D88A70615369FFBFD"/>
  </w:style>
  <w:style w:type="paragraph" w:customStyle="1" w:styleId="F5440F2D60F5411CB917DAFD4A84966E">
    <w:name w:val="F5440F2D60F5411CB917DAFD4A84966E"/>
  </w:style>
  <w:style w:type="paragraph" w:customStyle="1" w:styleId="6617BA1FA0704FFA8BA5F314F708961B">
    <w:name w:val="6617BA1FA0704FFA8BA5F314F708961B"/>
  </w:style>
  <w:style w:type="paragraph" w:customStyle="1" w:styleId="5AF08180DA244EE2B7053F2E9508259E">
    <w:name w:val="5AF08180DA244EE2B7053F2E9508259E"/>
  </w:style>
  <w:style w:type="paragraph" w:customStyle="1" w:styleId="387331D8350A4B70A3CE0950082BF01C">
    <w:name w:val="387331D8350A4B70A3CE0950082BF01C"/>
  </w:style>
  <w:style w:type="paragraph" w:customStyle="1" w:styleId="2C97C71BD91442558D64BB9AD71DDF5A">
    <w:name w:val="2C97C71BD91442558D64BB9AD71DDF5A"/>
  </w:style>
  <w:style w:type="paragraph" w:customStyle="1" w:styleId="B2556AE303DE483DA78E10790D074EE7">
    <w:name w:val="B2556AE303DE483DA78E10790D074EE7"/>
  </w:style>
  <w:style w:type="paragraph" w:customStyle="1" w:styleId="73222AD67A2B470AB218DB8439F236C4">
    <w:name w:val="73222AD67A2B470AB218DB8439F236C4"/>
  </w:style>
  <w:style w:type="paragraph" w:customStyle="1" w:styleId="7CABBAF740F3482A91257A7A45FA3BFA">
    <w:name w:val="7CABBAF740F3482A91257A7A45FA3BFA"/>
  </w:style>
  <w:style w:type="paragraph" w:customStyle="1" w:styleId="23410E9A3B494FC1946BBB77AACCB1B8">
    <w:name w:val="23410E9A3B494FC1946BBB77AACCB1B8"/>
  </w:style>
  <w:style w:type="paragraph" w:customStyle="1" w:styleId="1012F7E8421F468CB85D9470347914D8">
    <w:name w:val="1012F7E8421F468CB85D9470347914D8"/>
  </w:style>
  <w:style w:type="paragraph" w:customStyle="1" w:styleId="TextRight">
    <w:name w:val="TextRight"/>
    <w:basedOn w:val="Normal"/>
    <w:next w:val="Normal"/>
    <w:uiPriority w:val="5"/>
    <w:qFormat/>
    <w:pPr>
      <w:spacing w:after="0" w:line="288" w:lineRule="auto"/>
    </w:pPr>
    <w:rPr>
      <w:rFonts w:eastAsiaTheme="minorHAnsi" w:cs="Times New Roman (Body CS)"/>
      <w:color w:val="404040" w:themeColor="text1" w:themeTint="BF"/>
      <w:szCs w:val="24"/>
    </w:rPr>
  </w:style>
  <w:style w:type="paragraph" w:customStyle="1" w:styleId="E56492354DA64A1CA123B1CE0671311E">
    <w:name w:val="E56492354DA64A1CA123B1CE0671311E"/>
  </w:style>
  <w:style w:type="paragraph" w:customStyle="1" w:styleId="0975DF67AE9B4E96B0FC41DB975FCFF9">
    <w:name w:val="0975DF67AE9B4E96B0FC41DB975FCFF9"/>
  </w:style>
  <w:style w:type="paragraph" w:customStyle="1" w:styleId="C6ABE0309BD442A5AC05E780912D1548">
    <w:name w:val="C6ABE0309BD442A5AC05E780912D1548"/>
  </w:style>
  <w:style w:type="paragraph" w:customStyle="1" w:styleId="278857258DC14AF5ACDD1436822AB844">
    <w:name w:val="278857258DC14AF5ACDD1436822AB844"/>
  </w:style>
  <w:style w:type="paragraph" w:customStyle="1" w:styleId="0D2F92D89A604FAA95D05BBD4F6BFEDA">
    <w:name w:val="0D2F92D89A604FAA95D05BBD4F6BFEDA"/>
  </w:style>
  <w:style w:type="paragraph" w:customStyle="1" w:styleId="458AED554F37434A95FDF786E632A59D">
    <w:name w:val="458AED554F37434A95FDF786E632A59D"/>
    <w:rsid w:val="00822330"/>
  </w:style>
  <w:style w:type="paragraph" w:customStyle="1" w:styleId="E252375D06CB42978D950C02DD5F00BD">
    <w:name w:val="E252375D06CB42978D950C02DD5F00BD"/>
    <w:rsid w:val="000B25CB"/>
  </w:style>
  <w:style w:type="paragraph" w:customStyle="1" w:styleId="A7055417A9ED476899700EBB525F0B15">
    <w:name w:val="A7055417A9ED476899700EBB525F0B15"/>
    <w:rsid w:val="000B25CB"/>
  </w:style>
  <w:style w:type="paragraph" w:customStyle="1" w:styleId="5250ABC4EAE14E37B108FF238EF11176">
    <w:name w:val="5250ABC4EAE14E37B108FF238EF11176"/>
    <w:rsid w:val="000B25CB"/>
  </w:style>
  <w:style w:type="paragraph" w:customStyle="1" w:styleId="4432723A233E4E5A99ECC94BCDA19D61">
    <w:name w:val="4432723A233E4E5A99ECC94BCDA19D61"/>
    <w:rsid w:val="000B25CB"/>
  </w:style>
  <w:style w:type="paragraph" w:customStyle="1" w:styleId="F754100DA3054E568D78B1C995C136A5">
    <w:name w:val="F754100DA3054E568D78B1C995C136A5"/>
    <w:rsid w:val="000B25CB"/>
  </w:style>
  <w:style w:type="paragraph" w:customStyle="1" w:styleId="E0A33D271362463FB808F340AB171449">
    <w:name w:val="E0A33D271362463FB808F340AB171449"/>
    <w:rsid w:val="000B25CB"/>
  </w:style>
  <w:style w:type="paragraph" w:customStyle="1" w:styleId="A37D7D56F39245599C78879507FB65E4">
    <w:name w:val="A37D7D56F39245599C78879507FB65E4"/>
    <w:rsid w:val="000B25CB"/>
  </w:style>
  <w:style w:type="paragraph" w:customStyle="1" w:styleId="28B61BAB97314E8F908AAB497EE405EC">
    <w:name w:val="28B61BAB97314E8F908AAB497EE405EC"/>
    <w:rsid w:val="000B25CB"/>
  </w:style>
  <w:style w:type="paragraph" w:customStyle="1" w:styleId="49C1A4A627E5430BAE183C4298354DB1">
    <w:name w:val="49C1A4A627E5430BAE183C4298354DB1"/>
    <w:rsid w:val="000B25CB"/>
  </w:style>
  <w:style w:type="paragraph" w:customStyle="1" w:styleId="1722F2912B9B4586A9C596D82E5DAAF1">
    <w:name w:val="1722F2912B9B4586A9C596D82E5DAAF1"/>
    <w:rsid w:val="00600543"/>
  </w:style>
  <w:style w:type="paragraph" w:customStyle="1" w:styleId="5BDB5CAA57A54EC18855CE99F47D3B3A">
    <w:name w:val="5BDB5CAA57A54EC18855CE99F47D3B3A"/>
    <w:rsid w:val="00600543"/>
  </w:style>
  <w:style w:type="paragraph" w:customStyle="1" w:styleId="0AED17EA63C74D949D297A500BA7A06D">
    <w:name w:val="0AED17EA63C74D949D297A500BA7A06D"/>
    <w:rsid w:val="008D208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Custom 2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2DA0656-155E-4034-8822-A568687ED6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4285919-CFDE-4EB8-9796-0DEB1CB8315E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50503A21-F367-462E-B624-BDB4831C495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modern resume.dotx</Template>
  <TotalTime>0</TotalTime>
  <Pages>1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2021-05-04T23:35:00Z</dcterms:created>
  <dcterms:modified xsi:type="dcterms:W3CDTF">2021-05-04T23:35:00Z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